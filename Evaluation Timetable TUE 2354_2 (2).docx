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EF3F10" w14:paraId="6AF86F9A" w14:textId="77777777">
        <w:tc>
          <w:tcPr>
            <w:tcW w:w="9576" w:type="dxa"/>
          </w:tcPr>
          <w:p w14:paraId="44F44B45" w14:textId="77777777" w:rsidR="00EF3F10" w:rsidRDefault="00012DF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Evaluation Timetable</w:t>
            </w:r>
          </w:p>
        </w:tc>
      </w:tr>
    </w:tbl>
    <w:p w14:paraId="57DE6978" w14:textId="77777777" w:rsidR="00EF3F10" w:rsidRDefault="00EF3F10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EF3F10" w14:paraId="1D792406" w14:textId="77777777">
        <w:tc>
          <w:tcPr>
            <w:tcW w:w="2394" w:type="dxa"/>
          </w:tcPr>
          <w:p w14:paraId="0A810A9F" w14:textId="77777777" w:rsidR="00EF3F10" w:rsidRDefault="00012DF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2394" w:type="dxa"/>
          </w:tcPr>
          <w:p w14:paraId="13812A11" w14:textId="77777777" w:rsidR="00EF3F10" w:rsidRDefault="00012DF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Test/Assignment</w:t>
            </w:r>
          </w:p>
        </w:tc>
        <w:tc>
          <w:tcPr>
            <w:tcW w:w="2394" w:type="dxa"/>
          </w:tcPr>
          <w:p w14:paraId="5D377968" w14:textId="77777777" w:rsidR="00EF3F10" w:rsidRDefault="00012DF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Chapters/Units Covered</w:t>
            </w:r>
          </w:p>
        </w:tc>
        <w:tc>
          <w:tcPr>
            <w:tcW w:w="2394" w:type="dxa"/>
          </w:tcPr>
          <w:p w14:paraId="34398391" w14:textId="77777777" w:rsidR="00EF3F10" w:rsidRDefault="00012DF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Weighting towards Final Mark</w:t>
            </w:r>
          </w:p>
        </w:tc>
      </w:tr>
      <w:tr w:rsidR="00EF3F10" w14:paraId="72440B90" w14:textId="77777777">
        <w:tc>
          <w:tcPr>
            <w:tcW w:w="2394" w:type="dxa"/>
          </w:tcPr>
          <w:p w14:paraId="4B67C58F" w14:textId="7C1E2E08" w:rsidR="00EF3F10" w:rsidRDefault="00F023EA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85310">
              <w:rPr>
                <w:lang w:val="en-US"/>
              </w:rPr>
              <w:t>4</w:t>
            </w:r>
            <w:r>
              <w:rPr>
                <w:lang w:val="en-US"/>
              </w:rPr>
              <w:t>-02-2020</w:t>
            </w:r>
          </w:p>
        </w:tc>
        <w:tc>
          <w:tcPr>
            <w:tcW w:w="2394" w:type="dxa"/>
          </w:tcPr>
          <w:p w14:paraId="6712CE72" w14:textId="77777777" w:rsidR="00EF3F10" w:rsidRDefault="00012DF1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Test 1</w:t>
            </w:r>
          </w:p>
        </w:tc>
        <w:tc>
          <w:tcPr>
            <w:tcW w:w="2394" w:type="dxa"/>
          </w:tcPr>
          <w:p w14:paraId="5786E0E7" w14:textId="77777777" w:rsidR="00EF3F10" w:rsidRDefault="00012DF1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 xml:space="preserve">CH 1 and 2 and Practice C# Program </w:t>
            </w:r>
          </w:p>
        </w:tc>
        <w:tc>
          <w:tcPr>
            <w:tcW w:w="2394" w:type="dxa"/>
          </w:tcPr>
          <w:p w14:paraId="6C6ED090" w14:textId="77777777" w:rsidR="00EF3F10" w:rsidRDefault="00012DF1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25 %</w:t>
            </w:r>
          </w:p>
        </w:tc>
      </w:tr>
      <w:tr w:rsidR="00EF3F10" w14:paraId="6A83AA4D" w14:textId="77777777">
        <w:tc>
          <w:tcPr>
            <w:tcW w:w="2394" w:type="dxa"/>
          </w:tcPr>
          <w:p w14:paraId="377C78D7" w14:textId="176E149D" w:rsidR="00EF3F10" w:rsidRDefault="00810F49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85310">
              <w:rPr>
                <w:lang w:val="en-US"/>
              </w:rPr>
              <w:t>0</w:t>
            </w:r>
            <w:r w:rsidR="00F023EA">
              <w:rPr>
                <w:lang w:val="en-US"/>
              </w:rPr>
              <w:t>-03-2020</w:t>
            </w:r>
          </w:p>
        </w:tc>
        <w:tc>
          <w:tcPr>
            <w:tcW w:w="2394" w:type="dxa"/>
          </w:tcPr>
          <w:p w14:paraId="3D34AEBE" w14:textId="77777777" w:rsidR="00EF3F10" w:rsidRDefault="00012DF1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Test 2 (Mid Term )</w:t>
            </w:r>
          </w:p>
        </w:tc>
        <w:tc>
          <w:tcPr>
            <w:tcW w:w="2394" w:type="dxa"/>
          </w:tcPr>
          <w:p w14:paraId="29207250" w14:textId="77777777" w:rsidR="00EF3F10" w:rsidRDefault="00012DF1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 xml:space="preserve">CH 3 and C# practice programs </w:t>
            </w:r>
          </w:p>
        </w:tc>
        <w:tc>
          <w:tcPr>
            <w:tcW w:w="2394" w:type="dxa"/>
          </w:tcPr>
          <w:p w14:paraId="5CCE1EE2" w14:textId="77777777" w:rsidR="00EF3F10" w:rsidRDefault="00012DF1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</w:tr>
      <w:tr w:rsidR="00EF3F10" w14:paraId="55E948AE" w14:textId="77777777">
        <w:tc>
          <w:tcPr>
            <w:tcW w:w="2394" w:type="dxa"/>
          </w:tcPr>
          <w:p w14:paraId="582942E2" w14:textId="727B26B1" w:rsidR="00EF3F10" w:rsidRDefault="00F82CF8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85310">
              <w:rPr>
                <w:lang w:val="en-US"/>
              </w:rPr>
              <w:t>1</w:t>
            </w:r>
            <w:bookmarkStart w:id="0" w:name="_GoBack"/>
            <w:bookmarkEnd w:id="0"/>
            <w:r w:rsidR="00012DF1">
              <w:rPr>
                <w:lang w:val="en-US"/>
              </w:rPr>
              <w:t>-0</w:t>
            </w:r>
            <w:r w:rsidR="00F023EA">
              <w:rPr>
                <w:lang w:val="en-US"/>
              </w:rPr>
              <w:t>4</w:t>
            </w:r>
            <w:r w:rsidR="00012DF1">
              <w:rPr>
                <w:lang w:val="en-US"/>
              </w:rPr>
              <w:t>-20</w:t>
            </w:r>
            <w:r w:rsidR="00F023EA">
              <w:rPr>
                <w:lang w:val="en-US"/>
              </w:rPr>
              <w:t>20</w:t>
            </w:r>
          </w:p>
        </w:tc>
        <w:tc>
          <w:tcPr>
            <w:tcW w:w="2394" w:type="dxa"/>
          </w:tcPr>
          <w:p w14:paraId="41F7BC0E" w14:textId="77777777" w:rsidR="00EF3F10" w:rsidRDefault="00012DF1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 xml:space="preserve">Final Exam </w:t>
            </w:r>
          </w:p>
        </w:tc>
        <w:tc>
          <w:tcPr>
            <w:tcW w:w="2394" w:type="dxa"/>
          </w:tcPr>
          <w:p w14:paraId="57F64AC3" w14:textId="77777777" w:rsidR="00EF3F10" w:rsidRDefault="00012DF1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 xml:space="preserve">CH 2,3,4 ,all C# practiced Programs </w:t>
            </w:r>
          </w:p>
        </w:tc>
        <w:tc>
          <w:tcPr>
            <w:tcW w:w="2394" w:type="dxa"/>
          </w:tcPr>
          <w:p w14:paraId="1E9F0757" w14:textId="77777777" w:rsidR="00EF3F10" w:rsidRDefault="00012DF1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</w:tr>
      <w:tr w:rsidR="00EF3F10" w14:paraId="3C019D97" w14:textId="77777777">
        <w:tc>
          <w:tcPr>
            <w:tcW w:w="2394" w:type="dxa"/>
          </w:tcPr>
          <w:p w14:paraId="71961E43" w14:textId="3BFE6583" w:rsidR="00EF3F10" w:rsidRDefault="00F023EA">
            <w:pPr>
              <w:spacing w:after="240"/>
            </w:pPr>
            <w:r>
              <w:t>30-03-2020</w:t>
            </w:r>
          </w:p>
        </w:tc>
        <w:tc>
          <w:tcPr>
            <w:tcW w:w="2394" w:type="dxa"/>
          </w:tcPr>
          <w:p w14:paraId="2713F57D" w14:textId="1374ECD5" w:rsidR="00EF3F10" w:rsidRDefault="004774A0">
            <w:pPr>
              <w:spacing w:after="240"/>
            </w:pPr>
            <w:r>
              <w:t>Assignments</w:t>
            </w:r>
          </w:p>
        </w:tc>
        <w:tc>
          <w:tcPr>
            <w:tcW w:w="2394" w:type="dxa"/>
          </w:tcPr>
          <w:p w14:paraId="43BD8DB5" w14:textId="5CAE92FC" w:rsidR="00EF3F10" w:rsidRDefault="00F023EA">
            <w:pPr>
              <w:spacing w:after="240"/>
            </w:pPr>
            <w:r>
              <w:t xml:space="preserve">Topic that will be covered </w:t>
            </w:r>
          </w:p>
        </w:tc>
        <w:tc>
          <w:tcPr>
            <w:tcW w:w="2394" w:type="dxa"/>
          </w:tcPr>
          <w:p w14:paraId="59F235AA" w14:textId="77BA7BAF" w:rsidR="00EF3F10" w:rsidRDefault="004774A0">
            <w:pPr>
              <w:spacing w:after="240"/>
            </w:pPr>
            <w:r>
              <w:t>25%</w:t>
            </w:r>
          </w:p>
        </w:tc>
      </w:tr>
      <w:tr w:rsidR="00EF3F10" w14:paraId="5CE03F7F" w14:textId="77777777">
        <w:tc>
          <w:tcPr>
            <w:tcW w:w="2394" w:type="dxa"/>
          </w:tcPr>
          <w:p w14:paraId="250773BD" w14:textId="77777777" w:rsidR="00EF3F10" w:rsidRDefault="00EF3F10">
            <w:pPr>
              <w:spacing w:after="240"/>
            </w:pPr>
          </w:p>
        </w:tc>
        <w:tc>
          <w:tcPr>
            <w:tcW w:w="2394" w:type="dxa"/>
          </w:tcPr>
          <w:p w14:paraId="29EFD0E2" w14:textId="77777777" w:rsidR="00EF3F10" w:rsidRDefault="00EF3F10">
            <w:pPr>
              <w:spacing w:after="240"/>
            </w:pPr>
          </w:p>
        </w:tc>
        <w:tc>
          <w:tcPr>
            <w:tcW w:w="2394" w:type="dxa"/>
          </w:tcPr>
          <w:p w14:paraId="702D42EB" w14:textId="77777777" w:rsidR="00EF3F10" w:rsidRDefault="00EF3F10">
            <w:pPr>
              <w:spacing w:after="240"/>
            </w:pPr>
          </w:p>
        </w:tc>
        <w:tc>
          <w:tcPr>
            <w:tcW w:w="2394" w:type="dxa"/>
          </w:tcPr>
          <w:p w14:paraId="136D22E4" w14:textId="77777777" w:rsidR="00EF3F10" w:rsidRDefault="00EF3F10">
            <w:pPr>
              <w:spacing w:after="240"/>
            </w:pPr>
          </w:p>
        </w:tc>
      </w:tr>
      <w:tr w:rsidR="00EF3F10" w14:paraId="3BA6743C" w14:textId="77777777">
        <w:tc>
          <w:tcPr>
            <w:tcW w:w="2394" w:type="dxa"/>
          </w:tcPr>
          <w:p w14:paraId="21F0CD98" w14:textId="77777777" w:rsidR="00EF3F10" w:rsidRDefault="00EF3F10">
            <w:pPr>
              <w:spacing w:after="240"/>
            </w:pPr>
          </w:p>
        </w:tc>
        <w:tc>
          <w:tcPr>
            <w:tcW w:w="2394" w:type="dxa"/>
          </w:tcPr>
          <w:p w14:paraId="2E0C0D9F" w14:textId="77777777" w:rsidR="00EF3F10" w:rsidRDefault="00EF3F10">
            <w:pPr>
              <w:spacing w:after="240"/>
            </w:pPr>
          </w:p>
        </w:tc>
        <w:tc>
          <w:tcPr>
            <w:tcW w:w="2394" w:type="dxa"/>
          </w:tcPr>
          <w:p w14:paraId="1F735897" w14:textId="77777777" w:rsidR="00EF3F10" w:rsidRDefault="00EF3F10">
            <w:pPr>
              <w:spacing w:after="240"/>
            </w:pPr>
          </w:p>
        </w:tc>
        <w:tc>
          <w:tcPr>
            <w:tcW w:w="2394" w:type="dxa"/>
          </w:tcPr>
          <w:p w14:paraId="271A6BCE" w14:textId="77777777" w:rsidR="00EF3F10" w:rsidRDefault="00EF3F10">
            <w:pPr>
              <w:spacing w:after="240"/>
            </w:pPr>
          </w:p>
        </w:tc>
      </w:tr>
      <w:tr w:rsidR="00EF3F10" w14:paraId="2DA0AD4A" w14:textId="77777777">
        <w:tc>
          <w:tcPr>
            <w:tcW w:w="2394" w:type="dxa"/>
          </w:tcPr>
          <w:p w14:paraId="7BC5F6B0" w14:textId="77777777" w:rsidR="00EF3F10" w:rsidRDefault="00EF3F10">
            <w:pPr>
              <w:spacing w:after="240"/>
            </w:pPr>
          </w:p>
        </w:tc>
        <w:tc>
          <w:tcPr>
            <w:tcW w:w="2394" w:type="dxa"/>
          </w:tcPr>
          <w:p w14:paraId="7495B66B" w14:textId="77777777" w:rsidR="00EF3F10" w:rsidRDefault="00EF3F10">
            <w:pPr>
              <w:spacing w:after="240"/>
            </w:pPr>
          </w:p>
        </w:tc>
        <w:tc>
          <w:tcPr>
            <w:tcW w:w="2394" w:type="dxa"/>
          </w:tcPr>
          <w:p w14:paraId="2E842A12" w14:textId="77777777" w:rsidR="00EF3F10" w:rsidRDefault="00EF3F10">
            <w:pPr>
              <w:spacing w:after="240"/>
            </w:pPr>
          </w:p>
        </w:tc>
        <w:tc>
          <w:tcPr>
            <w:tcW w:w="2394" w:type="dxa"/>
          </w:tcPr>
          <w:p w14:paraId="1F4ED07A" w14:textId="77777777" w:rsidR="00EF3F10" w:rsidRDefault="00EF3F10">
            <w:pPr>
              <w:spacing w:after="240"/>
            </w:pPr>
          </w:p>
        </w:tc>
      </w:tr>
      <w:tr w:rsidR="00EF3F10" w14:paraId="3CDE040B" w14:textId="77777777">
        <w:tc>
          <w:tcPr>
            <w:tcW w:w="2394" w:type="dxa"/>
          </w:tcPr>
          <w:p w14:paraId="0824C8FA" w14:textId="77777777" w:rsidR="00EF3F10" w:rsidRDefault="00EF3F10">
            <w:pPr>
              <w:spacing w:after="240"/>
            </w:pPr>
          </w:p>
        </w:tc>
        <w:tc>
          <w:tcPr>
            <w:tcW w:w="2394" w:type="dxa"/>
          </w:tcPr>
          <w:p w14:paraId="063ED12D" w14:textId="77777777" w:rsidR="00EF3F10" w:rsidRDefault="00EF3F10">
            <w:pPr>
              <w:spacing w:after="240"/>
            </w:pPr>
          </w:p>
        </w:tc>
        <w:tc>
          <w:tcPr>
            <w:tcW w:w="2394" w:type="dxa"/>
          </w:tcPr>
          <w:p w14:paraId="32EB6139" w14:textId="77777777" w:rsidR="00EF3F10" w:rsidRDefault="00EF3F10">
            <w:pPr>
              <w:spacing w:after="240"/>
            </w:pPr>
          </w:p>
        </w:tc>
        <w:tc>
          <w:tcPr>
            <w:tcW w:w="2394" w:type="dxa"/>
          </w:tcPr>
          <w:p w14:paraId="0AFD9230" w14:textId="77777777" w:rsidR="00EF3F10" w:rsidRDefault="00EF3F10">
            <w:pPr>
              <w:spacing w:after="240"/>
            </w:pPr>
          </w:p>
        </w:tc>
      </w:tr>
      <w:tr w:rsidR="00EF3F10" w14:paraId="3FF7AF54" w14:textId="77777777">
        <w:tc>
          <w:tcPr>
            <w:tcW w:w="2394" w:type="dxa"/>
          </w:tcPr>
          <w:p w14:paraId="2C4DF436" w14:textId="77777777" w:rsidR="00EF3F10" w:rsidRDefault="00EF3F10">
            <w:pPr>
              <w:spacing w:after="240"/>
            </w:pPr>
          </w:p>
        </w:tc>
        <w:tc>
          <w:tcPr>
            <w:tcW w:w="2394" w:type="dxa"/>
          </w:tcPr>
          <w:p w14:paraId="459E89C4" w14:textId="77777777" w:rsidR="00EF3F10" w:rsidRDefault="00EF3F10">
            <w:pPr>
              <w:spacing w:after="240"/>
            </w:pPr>
          </w:p>
        </w:tc>
        <w:tc>
          <w:tcPr>
            <w:tcW w:w="2394" w:type="dxa"/>
          </w:tcPr>
          <w:p w14:paraId="6E180F59" w14:textId="77777777" w:rsidR="00EF3F10" w:rsidRDefault="00EF3F10">
            <w:pPr>
              <w:spacing w:after="240"/>
            </w:pPr>
          </w:p>
        </w:tc>
        <w:tc>
          <w:tcPr>
            <w:tcW w:w="2394" w:type="dxa"/>
          </w:tcPr>
          <w:p w14:paraId="2C11BFCC" w14:textId="77777777" w:rsidR="00EF3F10" w:rsidRDefault="00EF3F10">
            <w:pPr>
              <w:spacing w:after="240"/>
            </w:pPr>
          </w:p>
        </w:tc>
      </w:tr>
      <w:tr w:rsidR="00EF3F10" w14:paraId="1558B574" w14:textId="77777777">
        <w:tc>
          <w:tcPr>
            <w:tcW w:w="2394" w:type="dxa"/>
          </w:tcPr>
          <w:p w14:paraId="1C0E0887" w14:textId="77777777" w:rsidR="00EF3F10" w:rsidRDefault="00EF3F10">
            <w:pPr>
              <w:spacing w:after="240"/>
            </w:pPr>
          </w:p>
        </w:tc>
        <w:tc>
          <w:tcPr>
            <w:tcW w:w="2394" w:type="dxa"/>
          </w:tcPr>
          <w:p w14:paraId="6169E2CE" w14:textId="77777777" w:rsidR="00EF3F10" w:rsidRDefault="00EF3F10">
            <w:pPr>
              <w:spacing w:after="240"/>
            </w:pPr>
          </w:p>
        </w:tc>
        <w:tc>
          <w:tcPr>
            <w:tcW w:w="2394" w:type="dxa"/>
          </w:tcPr>
          <w:p w14:paraId="362EE8C8" w14:textId="77777777" w:rsidR="00EF3F10" w:rsidRDefault="00EF3F10">
            <w:pPr>
              <w:spacing w:after="240"/>
            </w:pPr>
          </w:p>
        </w:tc>
        <w:tc>
          <w:tcPr>
            <w:tcW w:w="2394" w:type="dxa"/>
          </w:tcPr>
          <w:p w14:paraId="40A5025E" w14:textId="77777777" w:rsidR="00EF3F10" w:rsidRDefault="00EF3F10">
            <w:pPr>
              <w:spacing w:after="240"/>
            </w:pPr>
          </w:p>
        </w:tc>
      </w:tr>
    </w:tbl>
    <w:p w14:paraId="0735ECCD" w14:textId="77777777" w:rsidR="00EF3F10" w:rsidRDefault="00012DF1">
      <w:pPr>
        <w:spacing w:before="120" w:after="120"/>
        <w:rPr>
          <w:b/>
        </w:rPr>
      </w:pPr>
      <w:r>
        <w:rPr>
          <w:b/>
        </w:rPr>
        <w:t>Notes:</w:t>
      </w:r>
    </w:p>
    <w:p w14:paraId="3ACA16CA" w14:textId="77777777" w:rsidR="00EF3F10" w:rsidRDefault="00012DF1">
      <w:pPr>
        <w:pStyle w:val="ListParagraph1"/>
        <w:numPr>
          <w:ilvl w:val="0"/>
          <w:numId w:val="1"/>
        </w:numPr>
        <w:spacing w:after="120"/>
        <w:ind w:left="357" w:hanging="357"/>
      </w:pPr>
      <w:r>
        <w:t>All tests are to be written in blue or black pen (not pencil) unless the instructor gives you permission otherwise for specific tests or assignments.</w:t>
      </w:r>
    </w:p>
    <w:p w14:paraId="75D92490" w14:textId="77777777" w:rsidR="00012DF1" w:rsidRDefault="00012DF1">
      <w:pPr>
        <w:pStyle w:val="ListParagraph1"/>
        <w:numPr>
          <w:ilvl w:val="0"/>
          <w:numId w:val="1"/>
        </w:numPr>
      </w:pPr>
      <w:r>
        <w:t>The above dates are subject to change.</w:t>
      </w:r>
    </w:p>
    <w:sectPr w:rsidR="00012DF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FBA35" w14:textId="77777777" w:rsidR="0010751C" w:rsidRDefault="0010751C">
      <w:r>
        <w:separator/>
      </w:r>
    </w:p>
  </w:endnote>
  <w:endnote w:type="continuationSeparator" w:id="0">
    <w:p w14:paraId="03CEE26A" w14:textId="77777777" w:rsidR="0010751C" w:rsidRDefault="00107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ayout w:type="fixed"/>
      <w:tblLook w:val="0000" w:firstRow="0" w:lastRow="0" w:firstColumn="0" w:lastColumn="0" w:noHBand="0" w:noVBand="0"/>
    </w:tblPr>
    <w:tblGrid>
      <w:gridCol w:w="9576"/>
    </w:tblGrid>
    <w:tr w:rsidR="00EF3F10" w14:paraId="4E90FDA5" w14:textId="77777777">
      <w:tc>
        <w:tcPr>
          <w:tcW w:w="9576" w:type="dxa"/>
          <w:tcBorders>
            <w:left w:val="nil"/>
            <w:bottom w:val="nil"/>
            <w:right w:val="nil"/>
          </w:tcBorders>
        </w:tcPr>
        <w:p w14:paraId="2ECECCBB" w14:textId="77777777" w:rsidR="00EF3F10" w:rsidRDefault="00012DF1">
          <w:pPr>
            <w:pStyle w:val="Footer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© 2014  LAMBTON COLLEGE IN TORONTO</w:t>
          </w:r>
        </w:p>
      </w:tc>
    </w:tr>
  </w:tbl>
  <w:p w14:paraId="2B5F895F" w14:textId="77777777" w:rsidR="00EF3F10" w:rsidRDefault="00EF3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80264" w14:textId="77777777" w:rsidR="0010751C" w:rsidRDefault="0010751C">
      <w:r>
        <w:separator/>
      </w:r>
    </w:p>
  </w:footnote>
  <w:footnote w:type="continuationSeparator" w:id="0">
    <w:p w14:paraId="6050CE91" w14:textId="77777777" w:rsidR="0010751C" w:rsidRDefault="00107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00" w:firstRow="0" w:lastRow="0" w:firstColumn="0" w:lastColumn="0" w:noHBand="0" w:noVBand="0"/>
    </w:tblPr>
    <w:tblGrid>
      <w:gridCol w:w="4788"/>
      <w:gridCol w:w="4788"/>
    </w:tblGrid>
    <w:tr w:rsidR="00EF3F10" w14:paraId="0AD503D6" w14:textId="77777777">
      <w:tc>
        <w:tcPr>
          <w:tcW w:w="4788" w:type="dxa"/>
        </w:tcPr>
        <w:p w14:paraId="28192224" w14:textId="77777777" w:rsidR="00EF3F10" w:rsidRDefault="00832ADE">
          <w:pPr>
            <w:pStyle w:val="Header"/>
          </w:pPr>
          <w:r>
            <w:rPr>
              <w:noProof/>
              <w:lang w:eastAsia="en-CA"/>
            </w:rPr>
            <w:drawing>
              <wp:inline distT="0" distB="0" distL="0" distR="0" wp14:anchorId="2B738D93" wp14:editId="0B0AFBF9">
                <wp:extent cx="1771650" cy="704850"/>
                <wp:effectExtent l="19050" t="0" r="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673F84C2" w14:textId="2E17C815" w:rsidR="00EF3F10" w:rsidRDefault="00012DF1" w:rsidP="00B20B78">
          <w:pPr>
            <w:pStyle w:val="Header"/>
            <w:rPr>
              <w:i/>
              <w:sz w:val="44"/>
              <w:szCs w:val="44"/>
            </w:rPr>
          </w:pPr>
          <w:r>
            <w:rPr>
              <w:rFonts w:ascii="SimSun" w:eastAsia="SimSun" w:hAnsi="SimSun" w:cs="SimSun"/>
              <w:b/>
              <w:bCs/>
              <w:sz w:val="36"/>
              <w:szCs w:val="36"/>
            </w:rPr>
            <w:t>CSD-2354</w:t>
          </w:r>
          <w:r w:rsidR="00832ADE">
            <w:rPr>
              <w:rFonts w:ascii="SimSun" w:eastAsia="SimSun" w:hAnsi="SimSun" w:cs="SimSun"/>
              <w:b/>
              <w:bCs/>
              <w:sz w:val="36"/>
              <w:szCs w:val="36"/>
            </w:rPr>
            <w:t xml:space="preserve"> </w:t>
          </w:r>
          <w:r>
            <w:rPr>
              <w:rFonts w:ascii="SimSun" w:eastAsia="SimSun" w:hAnsi="SimSun" w:cs="SimSun"/>
              <w:b/>
              <w:bCs/>
              <w:sz w:val="36"/>
              <w:szCs w:val="36"/>
            </w:rPr>
            <w:t>Programming C# .Net</w:t>
          </w:r>
        </w:p>
      </w:tc>
    </w:tr>
  </w:tbl>
  <w:p w14:paraId="2900D7CD" w14:textId="77777777" w:rsidR="00EF3F10" w:rsidRDefault="00EF3F10">
    <w:pPr>
      <w:pStyle w:val="Header"/>
    </w:pPr>
  </w:p>
  <w:p w14:paraId="206389A6" w14:textId="77777777" w:rsidR="00EF3F10" w:rsidRDefault="00EF3F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84126"/>
    <w:multiLevelType w:val="multilevel"/>
    <w:tmpl w:val="5B3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5BE3E81"/>
    <w:rsid w:val="00012DF1"/>
    <w:rsid w:val="000D4606"/>
    <w:rsid w:val="0010751C"/>
    <w:rsid w:val="00152EDC"/>
    <w:rsid w:val="004774A0"/>
    <w:rsid w:val="004D7EDB"/>
    <w:rsid w:val="006A6A50"/>
    <w:rsid w:val="00766FDD"/>
    <w:rsid w:val="00810F49"/>
    <w:rsid w:val="00832ADE"/>
    <w:rsid w:val="00875BA7"/>
    <w:rsid w:val="009303FA"/>
    <w:rsid w:val="00985310"/>
    <w:rsid w:val="009E0F73"/>
    <w:rsid w:val="00A0269C"/>
    <w:rsid w:val="00AE6DE1"/>
    <w:rsid w:val="00B0021B"/>
    <w:rsid w:val="00B075E4"/>
    <w:rsid w:val="00B20B78"/>
    <w:rsid w:val="00CA5D0C"/>
    <w:rsid w:val="00D162F0"/>
    <w:rsid w:val="00D64AC3"/>
    <w:rsid w:val="00EF3F10"/>
    <w:rsid w:val="00F023EA"/>
    <w:rsid w:val="00F82CF8"/>
    <w:rsid w:val="05BE3E81"/>
    <w:rsid w:val="71CA6344"/>
    <w:rsid w:val="73264B76"/>
    <w:rsid w:val="73BB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70ED1B9"/>
  <w15:docId w15:val="{A01BDA31-409C-412A-8D92-22110C3F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Calibri" w:hAnsi="Tahoma" w:cs="Tahoma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Evaluation%20Timetabl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Evaluation Timetable_Revised 2014</Template>
  <TotalTime>12</TotalTime>
  <Pages>1</Pages>
  <Words>85</Words>
  <Characters>489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Javeria.Aamir</dc:creator>
  <cp:lastModifiedBy>javeria aamir</cp:lastModifiedBy>
  <cp:revision>9</cp:revision>
  <dcterms:created xsi:type="dcterms:W3CDTF">2018-05-26T14:00:00Z</dcterms:created>
  <dcterms:modified xsi:type="dcterms:W3CDTF">2020-01-06T16:35:00Z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